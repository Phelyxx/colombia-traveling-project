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3ACEFA9C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</w:t>
      </w:r>
      <w:r w:rsidR="0035424A">
        <w:rPr>
          <w:b/>
          <w:sz w:val="32"/>
        </w:rPr>
        <w:t>3</w:t>
      </w:r>
      <w:r w:rsidR="00D02AA3">
        <w:rPr>
          <w:b/>
          <w:sz w:val="32"/>
        </w:rPr>
        <w:t xml:space="preserve"> </w:t>
      </w:r>
      <w:r w:rsidR="0035424A">
        <w:rPr>
          <w:b/>
          <w:sz w:val="32"/>
        </w:rPr>
        <w:t>Cancelación plan</w:t>
      </w:r>
      <w:r w:rsidR="008A30E2">
        <w:rPr>
          <w:b/>
          <w:sz w:val="32"/>
        </w:rPr>
        <w:t xml:space="preserve"> de </w:t>
      </w:r>
      <w:r w:rsidR="00D02AA3">
        <w:rPr>
          <w:b/>
          <w:sz w:val="32"/>
        </w:rPr>
        <w:t>viaje</w:t>
      </w:r>
      <w:r w:rsidR="00C256CF">
        <w:rPr>
          <w:b/>
          <w:sz w:val="32"/>
        </w:rPr>
        <w:t>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3F49F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3F49F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3F49FF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3F49FF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2C7F3D7A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0CD23CEA" w:rsidR="00340F89" w:rsidRPr="005B5B22" w:rsidRDefault="008A30E2" w:rsidP="00CD483A">
      <w:pPr>
        <w:jc w:val="center"/>
      </w:pPr>
      <w:r w:rsidRPr="008A30E2">
        <w:rPr>
          <w:noProof/>
        </w:rPr>
        <w:drawing>
          <wp:inline distT="0" distB="0" distL="0" distR="0" wp14:anchorId="7877A396" wp14:editId="0B1018EC">
            <wp:extent cx="5943600" cy="409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3FCE472" w:rsidR="006E5AA6" w:rsidRPr="005B5B22" w:rsidRDefault="008A30E2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8A30E2">
        <w:rPr>
          <w:noProof/>
        </w:rPr>
        <w:drawing>
          <wp:inline distT="0" distB="0" distL="0" distR="0" wp14:anchorId="09181E44" wp14:editId="7AEDE87C">
            <wp:extent cx="5943600" cy="3263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22588881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35424A">
              <w:rPr>
                <w:color w:val="000000" w:themeColor="text1"/>
              </w:rPr>
              <w:t>3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4F5C6A33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35424A">
              <w:t>Cancelación plan de viajes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2BB08F6D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63057F">
              <w:t>R</w:t>
            </w:r>
            <w:r w:rsidR="00E03B85">
              <w:t>ealizar la implementación de un módulo</w:t>
            </w:r>
            <w:r w:rsidR="0035424A">
              <w:t xml:space="preserve"> para la cancelación del plan.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792D18A9" w14:textId="1F2793EB" w:rsidR="00C57771" w:rsidRPr="005B5B22" w:rsidRDefault="00632B15" w:rsidP="0035424A">
            <w:r w:rsidRPr="005B5B22">
              <w:rPr>
                <w:b/>
              </w:rPr>
              <w:t>DATOS DE ENTRADA:</w:t>
            </w:r>
            <w:r w:rsidR="00E03B85">
              <w:t xml:space="preserve"> </w:t>
            </w:r>
            <w:r w:rsidR="0063057F">
              <w:t>U</w:t>
            </w:r>
            <w:r w:rsidR="00E03B85">
              <w:t>suario</w:t>
            </w:r>
            <w:r w:rsidR="0035424A">
              <w:t xml:space="preserve"> y </w:t>
            </w:r>
            <w:r w:rsidR="00E03B85">
              <w:t>clave</w:t>
            </w:r>
            <w:r w:rsidR="0035424A">
              <w:t>.</w:t>
            </w:r>
          </w:p>
        </w:tc>
      </w:tr>
      <w:tr w:rsidR="007F615C" w:rsidRPr="005B5B22" w14:paraId="75E5926F" w14:textId="77777777" w:rsidTr="0035424A">
        <w:trPr>
          <w:trHeight w:val="64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992ED2">
        <w:trPr>
          <w:trHeight w:val="9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560E03" w:rsidRPr="005B5B22" w14:paraId="134974C1" w14:textId="77777777" w:rsidTr="00992ED2">
        <w:trPr>
          <w:trHeight w:val="1844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754B3190" w:rsidR="00560E03" w:rsidRDefault="00992ED2" w:rsidP="00560E03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0671D5F4" w:rsidR="00992ED2" w:rsidRPr="00732A58" w:rsidRDefault="00560E03" w:rsidP="00560E03">
            <w:r w:rsidRPr="00732A58">
              <w:t xml:space="preserve">Una </w:t>
            </w:r>
            <w:r>
              <w:t xml:space="preserve">vez el proceso se ejecute debe retornar </w:t>
            </w:r>
            <w:r w:rsidR="005115D0">
              <w:t xml:space="preserve">un mensaje </w:t>
            </w:r>
            <w:r w:rsidR="00992ED2">
              <w:t>de los términos y condiciones del plan de viajes.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992ED2">
        <w:trPr>
          <w:trHeight w:val="799"/>
        </w:trPr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5F651410" w14:textId="5CC00095" w:rsidR="00560E03" w:rsidRPr="005B5B22" w:rsidRDefault="00560E03" w:rsidP="00992ED2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</w:t>
            </w:r>
            <w:r w:rsidR="00992ED2">
              <w:t>de los términos y condiciones del plan de viajes.</w:t>
            </w: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1571FB25" w14:textId="77777777" w:rsidTr="00992ED2">
        <w:trPr>
          <w:trHeight w:val="1077"/>
        </w:trPr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4AAE13CA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396ABDAB" w14:textId="77777777" w:rsidR="00560E03" w:rsidRDefault="00560E03" w:rsidP="00560E03">
            <w:pPr>
              <w:pStyle w:val="Prrafodelista"/>
              <w:jc w:val="both"/>
            </w:pPr>
          </w:p>
          <w:p w14:paraId="12A7327C" w14:textId="77777777" w:rsidR="00992ED2" w:rsidRDefault="00992ED2" w:rsidP="00560E03">
            <w:pPr>
              <w:pStyle w:val="Prrafodelista"/>
              <w:jc w:val="both"/>
            </w:pPr>
          </w:p>
          <w:p w14:paraId="0045EBC1" w14:textId="4EFB1D7D" w:rsidR="00992ED2" w:rsidRPr="005B5B22" w:rsidRDefault="00992ED2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C643B99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lastRenderedPageBreak/>
              <w:t>FLUJO NORMAL DE TRABAJO- FN</w:t>
            </w:r>
            <w:r>
              <w:rPr>
                <w:b/>
              </w:rPr>
              <w:t>-0</w:t>
            </w:r>
            <w:r w:rsidR="00992ED2">
              <w:rPr>
                <w:b/>
              </w:rPr>
              <w:t>3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3C56F626" w:rsidR="00992ED2" w:rsidRPr="005B5B22" w:rsidRDefault="00546F60" w:rsidP="00560E03">
            <w:pPr>
              <w:jc w:val="both"/>
            </w:pPr>
            <w:r>
              <w:t xml:space="preserve">El usuario </w:t>
            </w:r>
            <w:r w:rsidR="00992ED2">
              <w:t>debe ir al botón cancelar</w:t>
            </w:r>
            <w:r w:rsidR="0031066E">
              <w:t>.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66F8A1DC" w:rsidR="00560E03" w:rsidRPr="005B5B22" w:rsidRDefault="00E81B30" w:rsidP="00560E03">
            <w:pPr>
              <w:jc w:val="both"/>
            </w:pPr>
            <w:r>
              <w:t>Se debe generar.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EEBEFAF" w:rsidR="00560E03" w:rsidRPr="005B5B22" w:rsidRDefault="00992ED2" w:rsidP="00560E03">
            <w:pPr>
              <w:jc w:val="both"/>
            </w:pPr>
            <w:r>
              <w:t>El</w:t>
            </w:r>
            <w:r w:rsidR="0031066E">
              <w:t xml:space="preserve"> </w:t>
            </w:r>
            <w:r>
              <w:t>sistema deberá ge</w:t>
            </w:r>
            <w:r w:rsidR="0031066E">
              <w:t>nerar una pregunta al usuario.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4D5E2A6D" w:rsidR="00560E03" w:rsidRPr="005B5B22" w:rsidRDefault="0031066E" w:rsidP="00560E03">
            <w:pPr>
              <w:jc w:val="both"/>
            </w:pPr>
            <w:r>
              <w:t>La pregunta que el sistema género “desea cancelar el plan de viaje”.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0559DE00" w:rsidR="00560E03" w:rsidRDefault="0031066E" w:rsidP="00560E03">
            <w:pPr>
              <w:jc w:val="both"/>
            </w:pPr>
            <w:r>
              <w:t>El usuario debe seleccionar el “SI” para continuar su proceso.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3058206" w:rsidR="00560E03" w:rsidRPr="005B5B22" w:rsidRDefault="0031066E" w:rsidP="00560E03">
            <w:pPr>
              <w:jc w:val="both"/>
            </w:pPr>
            <w:r>
              <w:t xml:space="preserve">El usuario corresponderá a justificar la cancelación. </w:t>
            </w:r>
          </w:p>
        </w:tc>
      </w:tr>
      <w:tr w:rsidR="0031066E" w:rsidRPr="005B5B22" w14:paraId="154DA752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5DDA946" w14:textId="5F18A62A" w:rsidR="0031066E" w:rsidRDefault="0031066E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3B3BE25" w14:textId="77777777" w:rsidR="0031066E" w:rsidRPr="005B5B22" w:rsidRDefault="0031066E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71925181" w14:textId="10D4E2D1" w:rsidR="0031066E" w:rsidRDefault="0031066E" w:rsidP="00560E03">
            <w:pPr>
              <w:jc w:val="both"/>
            </w:pPr>
            <w:r>
              <w:t>Se abrirá una ventana la cual mostrará los términos y condiciones del plan de trabajo.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03734954" w:rsidR="00560E03" w:rsidRPr="005B5B22" w:rsidRDefault="0031066E" w:rsidP="00560E03">
            <w:pPr>
              <w:jc w:val="center"/>
            </w:pPr>
            <w:r>
              <w:t>9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511BC72A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</w:t>
            </w:r>
            <w:r w:rsidR="00992ED2" w:rsidRPr="005B5B22">
              <w:rPr>
                <w:b/>
              </w:rPr>
              <w:t>del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10B459B1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Continua después del paso </w:t>
            </w:r>
            <w:r w:rsidR="00354E09">
              <w:rPr>
                <w:rFonts w:eastAsia="Arial Unicode MS"/>
              </w:rPr>
              <w:t>3</w:t>
            </w:r>
            <w:r>
              <w:rPr>
                <w:rFonts w:eastAsia="Arial Unicode MS"/>
              </w:rPr>
              <w:t xml:space="preserve">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4387F913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Se realiza las validaciones de la información ingresada por el usuario en el sistema</w:t>
            </w:r>
            <w:r w:rsidR="00354E09">
              <w:rPr>
                <w:rFonts w:eastAsia="Arial Unicode MS"/>
              </w:rPr>
              <w:t>.</w:t>
            </w:r>
            <w:r>
              <w:rPr>
                <w:rFonts w:eastAsia="Arial Unicode MS"/>
              </w:rPr>
              <w:t xml:space="preserve">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5D16820C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</w:t>
            </w:r>
            <w:r w:rsidR="00354E09">
              <w:rPr>
                <w:rFonts w:eastAsia="Arial Unicode MS"/>
              </w:rPr>
              <w:t>y saldrá del proceso.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773B0" w14:textId="77777777" w:rsidR="003F49FF" w:rsidRDefault="003F49FF" w:rsidP="00053D52">
      <w:r>
        <w:separator/>
      </w:r>
    </w:p>
  </w:endnote>
  <w:endnote w:type="continuationSeparator" w:id="0">
    <w:p w14:paraId="55BECD68" w14:textId="77777777" w:rsidR="003F49FF" w:rsidRDefault="003F49FF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62B4D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B3666" w14:textId="77777777" w:rsidR="003F49FF" w:rsidRDefault="003F49FF" w:rsidP="00053D52">
      <w:r>
        <w:separator/>
      </w:r>
    </w:p>
  </w:footnote>
  <w:footnote w:type="continuationSeparator" w:id="0">
    <w:p w14:paraId="25CA2830" w14:textId="77777777" w:rsidR="003F49FF" w:rsidRDefault="003F49FF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C827" w14:textId="3977354B" w:rsidR="0035424A" w:rsidRPr="001A1142" w:rsidRDefault="0086589A" w:rsidP="0035424A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</w:t>
    </w:r>
    <w:r w:rsidR="0035424A">
      <w:rPr>
        <w:rFonts w:asciiTheme="minorHAnsi" w:hAnsiTheme="minorHAnsi"/>
        <w:b/>
        <w:sz w:val="20"/>
      </w:rPr>
      <w:t>3 cancelación plan de viajes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7A8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19C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066E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24A"/>
    <w:rsid w:val="00354AAB"/>
    <w:rsid w:val="00354E09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9FF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57F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E2"/>
    <w:rsid w:val="008A30F6"/>
    <w:rsid w:val="008A3619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2ED2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2ACC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446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AA3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D7D77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4817</TotalTime>
  <Pages>7</Pages>
  <Words>463</Words>
  <Characters>2551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Andres Mosquera</cp:lastModifiedBy>
  <cp:revision>201</cp:revision>
  <cp:lastPrinted>2007-12-04T21:07:00Z</cp:lastPrinted>
  <dcterms:created xsi:type="dcterms:W3CDTF">2013-07-30T14:59:00Z</dcterms:created>
  <dcterms:modified xsi:type="dcterms:W3CDTF">2021-11-24T14:00:00Z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